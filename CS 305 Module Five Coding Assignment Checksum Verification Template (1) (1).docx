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1073294C" w14:textId="77777777" w:rsidR="00694725" w:rsidRDefault="00694725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F93EB04" w14:textId="19FA32CE" w:rsidR="00694725" w:rsidRPr="008F1ED6" w:rsidRDefault="00694725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algorithm cipher that I would recommend using is Secure Hash Algorithm (SHA)-256. This is a modern and widely adopted cryptographic hash that is considered </w:t>
      </w:r>
      <w:proofErr w:type="gramStart"/>
      <w:r>
        <w:rPr>
          <w:rFonts w:ascii="Calibri" w:hAnsi="Calibri" w:cs="Calibri"/>
          <w:sz w:val="22"/>
        </w:rPr>
        <w:t>collision-resistant</w:t>
      </w:r>
      <w:proofErr w:type="gramEnd"/>
      <w:r>
        <w:rPr>
          <w:rFonts w:ascii="Calibri" w:hAnsi="Calibri" w:cs="Calibri"/>
          <w:sz w:val="22"/>
        </w:rPr>
        <w:t xml:space="preserve">. 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38D621B" w14:textId="1A08C953" w:rsidR="00363F13" w:rsidRPr="008F1ED6" w:rsidRDefault="00C84145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Secure Hash Algorithm SHA-256 would be ideal to use for Artemis Financial because it is a robust and secure algorithm that has shown to be resistant to collisions. </w:t>
      </w:r>
      <w:r w:rsidR="0009498C">
        <w:rPr>
          <w:rFonts w:ascii="Calibri" w:hAnsi="Calibri" w:cs="Calibri"/>
          <w:sz w:val="22"/>
        </w:rPr>
        <w:t>This is a widely used algorithm cipher which indicates that it is not only secure but also extremely well tested.</w:t>
      </w:r>
      <w:r w:rsidR="00694725">
        <w:rPr>
          <w:rFonts w:ascii="Calibri" w:hAnsi="Calibri" w:cs="Calibri"/>
          <w:sz w:val="22"/>
        </w:rPr>
        <w:t xml:space="preserve"> SHA-256 is widely implemented and supported across many different platforms. This is also more secure than older hash functions such as SHA-1 and MD5.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2ABF0CB6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You’ll submit your refactored code to your instructor. Your instructor will review it and this document.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7CAE5E02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163D23DB" w:rsidR="0035598A" w:rsidRPr="008F1ED6" w:rsidRDefault="001E6BAD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1E6BAD">
        <w:rPr>
          <w:rFonts w:ascii="Calibri" w:hAnsi="Calibri" w:cs="Calibri"/>
          <w:sz w:val="22"/>
        </w:rPr>
        <w:drawing>
          <wp:inline distT="0" distB="0" distL="0" distR="0" wp14:anchorId="4295422E" wp14:editId="4FC0FD8E">
            <wp:extent cx="5943600" cy="2195830"/>
            <wp:effectExtent l="0" t="0" r="0" b="0"/>
            <wp:docPr id="212548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86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98A" w:rsidRPr="008F1E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A7962" w14:textId="77777777" w:rsidR="00791298" w:rsidRDefault="00791298" w:rsidP="0035598A">
      <w:pPr>
        <w:spacing w:after="0" w:line="240" w:lineRule="auto"/>
      </w:pPr>
      <w:r>
        <w:separator/>
      </w:r>
    </w:p>
  </w:endnote>
  <w:endnote w:type="continuationSeparator" w:id="0">
    <w:p w14:paraId="204B9E77" w14:textId="77777777" w:rsidR="00791298" w:rsidRDefault="00791298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FF27B" w14:textId="77777777" w:rsidR="00791298" w:rsidRDefault="00791298" w:rsidP="0035598A">
      <w:pPr>
        <w:spacing w:after="0" w:line="240" w:lineRule="auto"/>
      </w:pPr>
      <w:r>
        <w:separator/>
      </w:r>
    </w:p>
  </w:footnote>
  <w:footnote w:type="continuationSeparator" w:id="0">
    <w:p w14:paraId="27841DF9" w14:textId="77777777" w:rsidR="00791298" w:rsidRDefault="00791298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0"/>
  </w:num>
  <w:num w:numId="2" w16cid:durableId="13100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84F21"/>
    <w:rsid w:val="0009498C"/>
    <w:rsid w:val="000A42E0"/>
    <w:rsid w:val="000C72EB"/>
    <w:rsid w:val="000D5623"/>
    <w:rsid w:val="00111F59"/>
    <w:rsid w:val="001154E4"/>
    <w:rsid w:val="001C6ACB"/>
    <w:rsid w:val="001E6BAD"/>
    <w:rsid w:val="00236DA4"/>
    <w:rsid w:val="00264D05"/>
    <w:rsid w:val="002833FF"/>
    <w:rsid w:val="002C31D0"/>
    <w:rsid w:val="00343E73"/>
    <w:rsid w:val="0035598A"/>
    <w:rsid w:val="00363F13"/>
    <w:rsid w:val="003B0D86"/>
    <w:rsid w:val="004B49A4"/>
    <w:rsid w:val="004C5E0F"/>
    <w:rsid w:val="004F1C48"/>
    <w:rsid w:val="00510C3F"/>
    <w:rsid w:val="00593EC3"/>
    <w:rsid w:val="005C0980"/>
    <w:rsid w:val="006658BA"/>
    <w:rsid w:val="00694725"/>
    <w:rsid w:val="006A51DF"/>
    <w:rsid w:val="00713294"/>
    <w:rsid w:val="00785998"/>
    <w:rsid w:val="00791298"/>
    <w:rsid w:val="007F74A3"/>
    <w:rsid w:val="0085168C"/>
    <w:rsid w:val="008D5FE7"/>
    <w:rsid w:val="008E4BCA"/>
    <w:rsid w:val="008F1ED6"/>
    <w:rsid w:val="00973CB0"/>
    <w:rsid w:val="009A01C2"/>
    <w:rsid w:val="00A11B04"/>
    <w:rsid w:val="00A43EA4"/>
    <w:rsid w:val="00B019B2"/>
    <w:rsid w:val="00C024E2"/>
    <w:rsid w:val="00C84145"/>
    <w:rsid w:val="00CE7A9C"/>
    <w:rsid w:val="00D539BB"/>
    <w:rsid w:val="00DD2E3B"/>
    <w:rsid w:val="00E41086"/>
    <w:rsid w:val="00E61DA4"/>
    <w:rsid w:val="00E91FB2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58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Jayson, Timothy</cp:lastModifiedBy>
  <cp:revision>2</cp:revision>
  <dcterms:created xsi:type="dcterms:W3CDTF">2025-10-04T23:20:00Z</dcterms:created>
  <dcterms:modified xsi:type="dcterms:W3CDTF">2025-10-04T23:20:00Z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